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3F91" w14:textId="77777777" w:rsidR="00587CE1" w:rsidRPr="00CC0FBA" w:rsidRDefault="00245F3D">
      <w:pPr>
        <w:pStyle w:val="Ttulo"/>
        <w:spacing w:line="240" w:lineRule="auto"/>
        <w:rPr>
          <w:rFonts w:ascii="Verdana" w:hAnsi="Verdana"/>
          <w:sz w:val="24"/>
          <w:szCs w:val="24"/>
        </w:rPr>
      </w:pPr>
      <w:r w:rsidRPr="00CC0FBA">
        <w:rPr>
          <w:rFonts w:ascii="Verdana" w:hAnsi="Verdana"/>
          <w:sz w:val="24"/>
          <w:szCs w:val="24"/>
        </w:rPr>
        <w:t>EXERCÍCIOS DE FIXAÇÃO Nº 0</w:t>
      </w:r>
      <w:r w:rsidR="00F53F3C">
        <w:rPr>
          <w:rFonts w:ascii="Verdana" w:hAnsi="Verdana"/>
          <w:sz w:val="24"/>
          <w:szCs w:val="24"/>
        </w:rPr>
        <w:t>2</w:t>
      </w:r>
      <w:r w:rsidR="00B867E7">
        <w:rPr>
          <w:rFonts w:ascii="Verdana" w:hAnsi="Verdana"/>
          <w:sz w:val="24"/>
          <w:szCs w:val="24"/>
        </w:rPr>
        <w:t>.2</w:t>
      </w:r>
    </w:p>
    <w:p w14:paraId="1E85660F" w14:textId="77777777" w:rsidR="00587CE1" w:rsidRPr="00CC0FBA" w:rsidRDefault="00B867E7">
      <w:pPr>
        <w:pStyle w:val="Ttulo"/>
        <w:spacing w:line="240" w:lineRule="auto"/>
        <w:rPr>
          <w:rFonts w:ascii="Verdana" w:hAnsi="Verdana"/>
          <w:sz w:val="24"/>
          <w:szCs w:val="24"/>
          <w:u w:val="none"/>
        </w:rPr>
      </w:pPr>
      <w:r>
        <w:rPr>
          <w:rFonts w:ascii="Verdana" w:hAnsi="Verdana"/>
          <w:sz w:val="24"/>
          <w:szCs w:val="24"/>
          <w:u w:val="none"/>
        </w:rPr>
        <w:t>Continuação</w:t>
      </w:r>
      <w:r w:rsidR="000357B1">
        <w:rPr>
          <w:rFonts w:ascii="Verdana" w:hAnsi="Verdana"/>
          <w:sz w:val="24"/>
          <w:szCs w:val="24"/>
          <w:u w:val="none"/>
        </w:rPr>
        <w:t xml:space="preserve"> sobre ponteiros</w:t>
      </w:r>
    </w:p>
    <w:p w14:paraId="7EA912C1" w14:textId="77777777" w:rsidR="00AC4E3B" w:rsidRPr="0015352B" w:rsidRDefault="00AC4E3B" w:rsidP="00AC4E3B">
      <w:pPr>
        <w:rPr>
          <w:sz w:val="22"/>
          <w:szCs w:val="22"/>
        </w:rPr>
      </w:pPr>
    </w:p>
    <w:p w14:paraId="374176FE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>Como os elementos de uma matriz são armazenados na memória?</w:t>
      </w:r>
    </w:p>
    <w:p w14:paraId="657EB1EF" w14:textId="77777777" w:rsidR="00593E7F" w:rsidRPr="00593E7F" w:rsidRDefault="00593E7F" w:rsidP="00E46FDB">
      <w:pPr>
        <w:spacing w:line="360" w:lineRule="auto"/>
        <w:ind w:left="510"/>
        <w:jc w:val="both"/>
        <w:rPr>
          <w:rFonts w:ascii="Verdana" w:hAnsi="Verdana"/>
          <w:szCs w:val="28"/>
        </w:rPr>
      </w:pPr>
    </w:p>
    <w:p w14:paraId="487CF87D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 xml:space="preserve">Mostre duas maneiras de obter o endereço do primeiro elemento da matriz </w:t>
      </w:r>
      <w:proofErr w:type="gramStart"/>
      <w:r w:rsidRPr="00593E7F">
        <w:rPr>
          <w:rFonts w:ascii="Verdana" w:hAnsi="Verdana"/>
          <w:szCs w:val="28"/>
        </w:rPr>
        <w:t>data[</w:t>
      </w:r>
      <w:proofErr w:type="gramEnd"/>
      <w:r w:rsidRPr="00593E7F">
        <w:rPr>
          <w:rFonts w:ascii="Verdana" w:hAnsi="Verdana"/>
          <w:szCs w:val="28"/>
        </w:rPr>
        <w:t>].</w:t>
      </w:r>
    </w:p>
    <w:p w14:paraId="7D55A501" w14:textId="77777777" w:rsidR="00593E7F" w:rsidRPr="00593E7F" w:rsidRDefault="00593E7F" w:rsidP="00E46FDB">
      <w:pPr>
        <w:spacing w:line="360" w:lineRule="auto"/>
        <w:jc w:val="both"/>
        <w:rPr>
          <w:rFonts w:ascii="Verdana" w:hAnsi="Verdana"/>
          <w:szCs w:val="28"/>
        </w:rPr>
      </w:pPr>
    </w:p>
    <w:p w14:paraId="59A81025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>Quando uma matriz é passada para uma função, quais são as duas maneiras de determinar onde a matriz termina?</w:t>
      </w:r>
    </w:p>
    <w:p w14:paraId="1F805427" w14:textId="77777777" w:rsidR="00593E7F" w:rsidRPr="00593E7F" w:rsidRDefault="00593E7F" w:rsidP="00E46FDB">
      <w:pPr>
        <w:spacing w:line="360" w:lineRule="auto"/>
        <w:jc w:val="both"/>
        <w:rPr>
          <w:rFonts w:ascii="Verdana" w:hAnsi="Verdana"/>
          <w:szCs w:val="28"/>
        </w:rPr>
      </w:pPr>
    </w:p>
    <w:p w14:paraId="1929278C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>Cite seis operações que podem ser efetuadas com ponteiros e duas que não podem.</w:t>
      </w:r>
    </w:p>
    <w:p w14:paraId="5ADEF55B" w14:textId="77777777" w:rsidR="00593E7F" w:rsidRPr="00593E7F" w:rsidRDefault="00593E7F" w:rsidP="00E46FDB">
      <w:pPr>
        <w:spacing w:line="360" w:lineRule="auto"/>
        <w:jc w:val="both"/>
        <w:rPr>
          <w:rFonts w:ascii="Verdana" w:hAnsi="Verdana"/>
          <w:szCs w:val="28"/>
        </w:rPr>
      </w:pPr>
    </w:p>
    <w:p w14:paraId="3677998C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 xml:space="preserve">Suponha que você tenha dois ponteiros. Se o primeiro estiver apontando para o terceiro elemento de uma matriz do tipo </w:t>
      </w:r>
      <w:proofErr w:type="spellStart"/>
      <w:r w:rsidRPr="00593E7F">
        <w:rPr>
          <w:rFonts w:ascii="Verdana" w:hAnsi="Verdana"/>
          <w:szCs w:val="28"/>
        </w:rPr>
        <w:t>int</w:t>
      </w:r>
      <w:proofErr w:type="spellEnd"/>
      <w:r w:rsidRPr="00593E7F">
        <w:rPr>
          <w:rFonts w:ascii="Verdana" w:hAnsi="Verdana"/>
          <w:szCs w:val="28"/>
        </w:rPr>
        <w:t xml:space="preserve"> e o segundo para o quarto elemento da mesma matriz, que valor será obtido quando você subtrair o primeiro ponteiro do segundo?</w:t>
      </w:r>
    </w:p>
    <w:p w14:paraId="254A6282" w14:textId="77777777" w:rsidR="00593E7F" w:rsidRPr="00593E7F" w:rsidRDefault="00593E7F" w:rsidP="00E46FDB">
      <w:pPr>
        <w:spacing w:line="360" w:lineRule="auto"/>
        <w:jc w:val="both"/>
        <w:rPr>
          <w:rFonts w:ascii="Verdana" w:hAnsi="Verdana"/>
          <w:szCs w:val="28"/>
        </w:rPr>
      </w:pPr>
    </w:p>
    <w:p w14:paraId="31B1D61E" w14:textId="77777777" w:rsidR="00593E7F" w:rsidRDefault="00593E7F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93E7F">
        <w:rPr>
          <w:rFonts w:ascii="Verdana" w:hAnsi="Verdana"/>
          <w:szCs w:val="28"/>
        </w:rPr>
        <w:t xml:space="preserve">Suponha que a matriz da questão anterior contenha valores do tipo </w:t>
      </w:r>
      <w:proofErr w:type="spellStart"/>
      <w:r w:rsidRPr="00593E7F">
        <w:rPr>
          <w:rFonts w:ascii="Verdana" w:hAnsi="Verdana"/>
          <w:szCs w:val="28"/>
        </w:rPr>
        <w:t>float</w:t>
      </w:r>
      <w:proofErr w:type="spellEnd"/>
      <w:r w:rsidRPr="00593E7F">
        <w:rPr>
          <w:rFonts w:ascii="Verdana" w:hAnsi="Verdana"/>
          <w:szCs w:val="28"/>
        </w:rPr>
        <w:t>, que valor seria obtido com a subtração dos dois ponteiros?</w:t>
      </w:r>
    </w:p>
    <w:p w14:paraId="0E6FFBEB" w14:textId="77777777" w:rsidR="00593E7F" w:rsidRPr="00593E7F" w:rsidRDefault="00593E7F" w:rsidP="00E46FDB">
      <w:pPr>
        <w:spacing w:line="360" w:lineRule="auto"/>
        <w:jc w:val="both"/>
        <w:rPr>
          <w:rFonts w:ascii="Verdana" w:hAnsi="Verdana"/>
          <w:szCs w:val="28"/>
        </w:rPr>
      </w:pPr>
    </w:p>
    <w:p w14:paraId="792010A1" w14:textId="77777777" w:rsidR="00F53F3C" w:rsidRPr="0054772F" w:rsidRDefault="00F53F3C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4772F">
        <w:rPr>
          <w:rFonts w:ascii="Verdana" w:hAnsi="Verdana"/>
          <w:szCs w:val="28"/>
        </w:rPr>
        <w:t>Explique o que faz cada linha do trecho do programa abaixo:</w:t>
      </w:r>
    </w:p>
    <w:p w14:paraId="5E2ADB69" w14:textId="77777777" w:rsidR="00F53F3C" w:rsidRDefault="00F53F3C" w:rsidP="00E46FDB">
      <w:pPr>
        <w:tabs>
          <w:tab w:val="left" w:pos="198"/>
          <w:tab w:val="left" w:pos="561"/>
        </w:tabs>
        <w:spacing w:line="238" w:lineRule="atLeast"/>
        <w:jc w:val="both"/>
        <w:rPr>
          <w:rFonts w:ascii="Verdana" w:hAnsi="Verdana"/>
          <w:snapToGrid w:val="0"/>
          <w:lang w:val="pt-PT"/>
        </w:rPr>
      </w:pPr>
    </w:p>
    <w:p w14:paraId="2D302CC7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int x=1, y=2, </w:t>
      </w:r>
      <w:proofErr w:type="gramStart"/>
      <w:r>
        <w:rPr>
          <w:rFonts w:ascii="Courier New" w:hAnsi="Courier New" w:cs="Courier New"/>
          <w:b/>
          <w:snapToGrid w:val="0"/>
          <w:sz w:val="18"/>
          <w:lang w:val="en-US"/>
        </w:rPr>
        <w:t>z[</w:t>
      </w:r>
      <w:proofErr w:type="gramEnd"/>
      <w:r>
        <w:rPr>
          <w:rFonts w:ascii="Courier New" w:hAnsi="Courier New" w:cs="Courier New"/>
          <w:b/>
          <w:snapToGrid w:val="0"/>
          <w:sz w:val="18"/>
          <w:lang w:val="en-US"/>
        </w:rPr>
        <w:t>10];</w:t>
      </w:r>
    </w:p>
    <w:p w14:paraId="2C329BC5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2C8EA75D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>int *</w:t>
      </w:r>
      <w:proofErr w:type="spellStart"/>
      <w:r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>
        <w:rPr>
          <w:rFonts w:ascii="Courier New" w:hAnsi="Courier New" w:cs="Courier New"/>
          <w:b/>
          <w:snapToGrid w:val="0"/>
          <w:sz w:val="18"/>
          <w:lang w:val="en-US"/>
        </w:rPr>
        <w:t>;</w:t>
      </w:r>
    </w:p>
    <w:p w14:paraId="77B7699B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525B62CF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proofErr w:type="spellStart"/>
      <w:r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= &amp;x;</w:t>
      </w:r>
    </w:p>
    <w:p w14:paraId="16EA70A6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3AF054CA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>y = *</w:t>
      </w:r>
      <w:proofErr w:type="spellStart"/>
      <w:r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>
        <w:rPr>
          <w:rFonts w:ascii="Courier New" w:hAnsi="Courier New" w:cs="Courier New"/>
          <w:b/>
          <w:snapToGrid w:val="0"/>
          <w:sz w:val="18"/>
          <w:lang w:val="en-US"/>
        </w:rPr>
        <w:t>;</w:t>
      </w:r>
    </w:p>
    <w:p w14:paraId="30F1A3F9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412C5216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>*</w:t>
      </w:r>
      <w:proofErr w:type="spellStart"/>
      <w:r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= 0;</w:t>
      </w:r>
    </w:p>
    <w:p w14:paraId="5C55EC88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676015BD" w14:textId="77777777" w:rsidR="00F53F3C" w:rsidRDefault="00F53F3C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proofErr w:type="spellStart"/>
      <w:r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>
        <w:rPr>
          <w:rFonts w:ascii="Courier New" w:hAnsi="Courier New" w:cs="Courier New"/>
          <w:b/>
          <w:snapToGrid w:val="0"/>
          <w:sz w:val="18"/>
          <w:lang w:val="en-US"/>
        </w:rPr>
        <w:t>=&amp;</w:t>
      </w:r>
      <w:proofErr w:type="gramStart"/>
      <w:r>
        <w:rPr>
          <w:rFonts w:ascii="Courier New" w:hAnsi="Courier New" w:cs="Courier New"/>
          <w:b/>
          <w:snapToGrid w:val="0"/>
          <w:sz w:val="18"/>
          <w:lang w:val="en-US"/>
        </w:rPr>
        <w:t>z[</w:t>
      </w:r>
      <w:proofErr w:type="gramEnd"/>
      <w:r>
        <w:rPr>
          <w:rFonts w:ascii="Courier New" w:hAnsi="Courier New" w:cs="Courier New"/>
          <w:b/>
          <w:snapToGrid w:val="0"/>
          <w:sz w:val="18"/>
          <w:lang w:val="en-US"/>
        </w:rPr>
        <w:t>0];</w:t>
      </w:r>
    </w:p>
    <w:p w14:paraId="6C2EE8EC" w14:textId="77777777" w:rsidR="00593E7F" w:rsidRDefault="00593E7F" w:rsidP="00E46FDB">
      <w:pPr>
        <w:tabs>
          <w:tab w:val="left" w:pos="567"/>
        </w:tabs>
        <w:ind w:left="567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5EAA89D6" w14:textId="77777777" w:rsidR="00F53F3C" w:rsidRDefault="00F53F3C" w:rsidP="00E46FDB">
      <w:pPr>
        <w:tabs>
          <w:tab w:val="left" w:pos="567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4F76CA5B" w14:textId="77777777" w:rsidR="00F53F3C" w:rsidRPr="0054772F" w:rsidRDefault="00F53F3C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4772F">
        <w:rPr>
          <w:rFonts w:ascii="Verdana" w:hAnsi="Verdana"/>
          <w:szCs w:val="28"/>
        </w:rPr>
        <w:t xml:space="preserve">Supondo o mesmo trecho de código do </w:t>
      </w:r>
      <w:proofErr w:type="gramStart"/>
      <w:r w:rsidRPr="0054772F">
        <w:rPr>
          <w:rFonts w:ascii="Verdana" w:hAnsi="Verdana"/>
          <w:szCs w:val="28"/>
        </w:rPr>
        <w:t>exercícios anterior</w:t>
      </w:r>
      <w:proofErr w:type="gramEnd"/>
      <w:r w:rsidRPr="0054772F">
        <w:rPr>
          <w:rFonts w:ascii="Verdana" w:hAnsi="Verdana"/>
          <w:szCs w:val="28"/>
        </w:rPr>
        <w:t>, explique cada uma das operações aritméticas abaixo, que utilizam ponteiros:</w:t>
      </w:r>
    </w:p>
    <w:p w14:paraId="1B3DE951" w14:textId="77777777" w:rsidR="00F53F3C" w:rsidRDefault="00F53F3C" w:rsidP="00E46FDB">
      <w:pPr>
        <w:pStyle w:val="Recuodecorpodetexto"/>
        <w:spacing w:after="0" w:line="226" w:lineRule="atLeast"/>
        <w:ind w:left="510"/>
        <w:jc w:val="both"/>
        <w:rPr>
          <w:rFonts w:ascii="Verdana" w:hAnsi="Verdana"/>
          <w:sz w:val="16"/>
        </w:rPr>
      </w:pPr>
    </w:p>
    <w:p w14:paraId="312C7D40" w14:textId="77777777" w:rsidR="00F53F3C" w:rsidRDefault="00F53F3C" w:rsidP="00E46FDB">
      <w:pPr>
        <w:numPr>
          <w:ilvl w:val="0"/>
          <w:numId w:val="21"/>
        </w:num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>y = *ip+1;</w:t>
      </w:r>
    </w:p>
    <w:p w14:paraId="12CDDC44" w14:textId="77777777" w:rsidR="00F53F3C" w:rsidRPr="000357B1" w:rsidRDefault="00F53F3C" w:rsidP="00E46FDB">
      <w:pPr>
        <w:tabs>
          <w:tab w:val="left" w:pos="561"/>
        </w:tabs>
        <w:ind w:left="920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7E87D246" w14:textId="77777777" w:rsidR="00F53F3C" w:rsidRDefault="00F53F3C" w:rsidP="00E46FDB">
      <w:pPr>
        <w:numPr>
          <w:ilvl w:val="0"/>
          <w:numId w:val="21"/>
        </w:num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>*</w:t>
      </w:r>
      <w:proofErr w:type="spellStart"/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 xml:space="preserve"> += 1;</w:t>
      </w:r>
    </w:p>
    <w:p w14:paraId="3B9AC2C3" w14:textId="77777777" w:rsidR="00F53F3C" w:rsidRDefault="00F53F3C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3B2E8C14" w14:textId="77777777" w:rsidR="00F53F3C" w:rsidRDefault="00F53F3C" w:rsidP="00E46FDB">
      <w:pPr>
        <w:numPr>
          <w:ilvl w:val="0"/>
          <w:numId w:val="21"/>
        </w:num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++*</w:t>
      </w:r>
      <w:proofErr w:type="spellStart"/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;</w:t>
      </w:r>
    </w:p>
    <w:p w14:paraId="03C0C1EC" w14:textId="77777777" w:rsidR="00F53F3C" w:rsidRDefault="00F53F3C" w:rsidP="00E46FDB">
      <w:pPr>
        <w:tabs>
          <w:tab w:val="left" w:pos="561"/>
        </w:tabs>
        <w:ind w:left="920"/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</w:p>
    <w:p w14:paraId="14DC285E" w14:textId="77777777" w:rsidR="00F53F3C" w:rsidRPr="00075B37" w:rsidRDefault="00F53F3C" w:rsidP="00E46FDB">
      <w:pPr>
        <w:numPr>
          <w:ilvl w:val="0"/>
          <w:numId w:val="21"/>
        </w:num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(*</w:t>
      </w:r>
      <w:proofErr w:type="spellStart"/>
      <w:proofErr w:type="gramStart"/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ip</w:t>
      </w:r>
      <w:proofErr w:type="spellEnd"/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)+</w:t>
      </w:r>
      <w:proofErr w:type="gramEnd"/>
      <w:r w:rsidRPr="00075B37">
        <w:rPr>
          <w:rFonts w:ascii="Courier New" w:hAnsi="Courier New" w:cs="Courier New"/>
          <w:b/>
          <w:snapToGrid w:val="0"/>
          <w:sz w:val="18"/>
          <w:lang w:val="en-US"/>
        </w:rPr>
        <w:t>+;</w:t>
      </w:r>
    </w:p>
    <w:p w14:paraId="5D056960" w14:textId="77777777" w:rsidR="00F53F3C" w:rsidRDefault="00F53F3C" w:rsidP="00E46FDB">
      <w:pPr>
        <w:jc w:val="both"/>
        <w:rPr>
          <w:rFonts w:ascii="Verdana" w:hAnsi="Verdana"/>
          <w:sz w:val="16"/>
        </w:rPr>
      </w:pPr>
    </w:p>
    <w:p w14:paraId="33A86FCD" w14:textId="77777777" w:rsidR="00593E7F" w:rsidRDefault="00593E7F" w:rsidP="00E46FDB">
      <w:pPr>
        <w:jc w:val="both"/>
        <w:rPr>
          <w:rFonts w:ascii="Verdana" w:hAnsi="Verdana"/>
          <w:sz w:val="16"/>
        </w:rPr>
      </w:pPr>
    </w:p>
    <w:p w14:paraId="5FD5E2D6" w14:textId="77777777" w:rsidR="00593E7F" w:rsidRDefault="00593E7F" w:rsidP="00E46FDB">
      <w:pPr>
        <w:jc w:val="both"/>
        <w:rPr>
          <w:rFonts w:ascii="Verdana" w:hAnsi="Verdana"/>
          <w:sz w:val="16"/>
        </w:rPr>
      </w:pPr>
    </w:p>
    <w:p w14:paraId="2B6C2401" w14:textId="77777777" w:rsidR="00F53F3C" w:rsidRPr="0054772F" w:rsidRDefault="00F53F3C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54772F">
        <w:rPr>
          <w:rFonts w:ascii="Verdana" w:hAnsi="Verdana"/>
          <w:szCs w:val="28"/>
        </w:rPr>
        <w:lastRenderedPageBreak/>
        <w:t>Considerando o fragmento de programa abaixo</w:t>
      </w:r>
    </w:p>
    <w:p w14:paraId="6EAE024B" w14:textId="77777777" w:rsidR="00F53F3C" w:rsidRPr="000357B1" w:rsidRDefault="0054772F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   </w:t>
      </w:r>
      <w:r w:rsidR="00F53F3C" w:rsidRPr="000357B1">
        <w:rPr>
          <w:rFonts w:ascii="Courier New" w:hAnsi="Courier New" w:cs="Courier New"/>
          <w:b/>
          <w:snapToGrid w:val="0"/>
          <w:sz w:val="18"/>
          <w:lang w:val="en-US"/>
        </w:rPr>
        <w:t>{</w:t>
      </w:r>
    </w:p>
    <w:p w14:paraId="249ADF79" w14:textId="77777777" w:rsidR="00F53F3C" w:rsidRPr="000357B1" w:rsidRDefault="0054772F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 w:rsidR="00F53F3C">
        <w:rPr>
          <w:rFonts w:ascii="Courier New" w:hAnsi="Courier New" w:cs="Courier New"/>
          <w:b/>
          <w:snapToGrid w:val="0"/>
          <w:sz w:val="18"/>
          <w:lang w:val="en-US"/>
        </w:rPr>
        <w:tab/>
      </w:r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 w:rsidR="00F53F3C" w:rsidRPr="000357B1">
        <w:rPr>
          <w:rFonts w:ascii="Courier New" w:hAnsi="Courier New" w:cs="Courier New"/>
          <w:b/>
          <w:snapToGrid w:val="0"/>
          <w:sz w:val="18"/>
          <w:lang w:val="en-US"/>
        </w:rPr>
        <w:t xml:space="preserve">int </w:t>
      </w:r>
      <w:proofErr w:type="gramStart"/>
      <w:r w:rsidR="00F53F3C" w:rsidRPr="000357B1">
        <w:rPr>
          <w:rFonts w:ascii="Courier New" w:hAnsi="Courier New" w:cs="Courier New"/>
          <w:b/>
          <w:snapToGrid w:val="0"/>
          <w:sz w:val="18"/>
          <w:lang w:val="en-US"/>
        </w:rPr>
        <w:t>a[</w:t>
      </w:r>
      <w:proofErr w:type="gramEnd"/>
      <w:r w:rsidR="00F53F3C" w:rsidRPr="000357B1">
        <w:rPr>
          <w:rFonts w:ascii="Courier New" w:hAnsi="Courier New" w:cs="Courier New"/>
          <w:b/>
          <w:snapToGrid w:val="0"/>
          <w:sz w:val="18"/>
          <w:lang w:val="en-US"/>
        </w:rPr>
        <w:t>10];</w:t>
      </w:r>
    </w:p>
    <w:p w14:paraId="647BF1E8" w14:textId="77777777" w:rsidR="00F53F3C" w:rsidRPr="000357B1" w:rsidRDefault="00F53F3C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ab/>
      </w:r>
      <w:r w:rsidR="0054772F"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>int *pa;</w:t>
      </w:r>
    </w:p>
    <w:p w14:paraId="01FC4008" w14:textId="77777777" w:rsidR="00F53F3C" w:rsidRPr="000357B1" w:rsidRDefault="00F53F3C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ab/>
      </w:r>
      <w:r w:rsidR="0054772F"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>int aux;</w:t>
      </w:r>
    </w:p>
    <w:p w14:paraId="453111DA" w14:textId="77777777" w:rsidR="00F53F3C" w:rsidRPr="000357B1" w:rsidRDefault="00F53F3C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ab/>
      </w:r>
      <w:r w:rsidR="0054772F"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>
        <w:rPr>
          <w:rFonts w:ascii="Courier New" w:hAnsi="Courier New" w:cs="Courier New"/>
          <w:b/>
          <w:snapToGrid w:val="0"/>
          <w:sz w:val="18"/>
          <w:lang w:val="en-US"/>
        </w:rPr>
        <w:t>...</w:t>
      </w:r>
    </w:p>
    <w:p w14:paraId="0686B2B7" w14:textId="77777777" w:rsidR="00F53F3C" w:rsidRPr="000357B1" w:rsidRDefault="00F53F3C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ab/>
      </w:r>
      <w:r w:rsidR="0054772F">
        <w:rPr>
          <w:rFonts w:ascii="Courier New" w:hAnsi="Courier New" w:cs="Courier New"/>
          <w:b/>
          <w:snapToGrid w:val="0"/>
          <w:sz w:val="18"/>
          <w:lang w:val="en-US"/>
        </w:rPr>
        <w:t xml:space="preserve">   </w:t>
      </w:r>
      <w:r w:rsidRPr="000357B1">
        <w:rPr>
          <w:rFonts w:ascii="Courier New" w:hAnsi="Courier New" w:cs="Courier New"/>
          <w:b/>
          <w:snapToGrid w:val="0"/>
          <w:sz w:val="18"/>
          <w:lang w:val="en-US"/>
        </w:rPr>
        <w:t xml:space="preserve">pa = a; </w:t>
      </w:r>
    </w:p>
    <w:p w14:paraId="7882CAC7" w14:textId="77777777" w:rsidR="00F53F3C" w:rsidRPr="000357B1" w:rsidRDefault="0054772F" w:rsidP="00E46FDB">
      <w:pPr>
        <w:tabs>
          <w:tab w:val="left" w:pos="561"/>
        </w:tabs>
        <w:jc w:val="both"/>
        <w:rPr>
          <w:rFonts w:ascii="Courier New" w:hAnsi="Courier New" w:cs="Courier New"/>
          <w:b/>
          <w:snapToGrid w:val="0"/>
          <w:sz w:val="18"/>
          <w:lang w:val="en-US"/>
        </w:rPr>
      </w:pPr>
      <w:r>
        <w:rPr>
          <w:rFonts w:ascii="Courier New" w:hAnsi="Courier New" w:cs="Courier New"/>
          <w:b/>
          <w:snapToGrid w:val="0"/>
          <w:sz w:val="18"/>
          <w:lang w:val="en-US"/>
        </w:rPr>
        <w:t xml:space="preserve">    </w:t>
      </w:r>
      <w:r w:rsidR="00F53F3C" w:rsidRPr="000357B1">
        <w:rPr>
          <w:rFonts w:ascii="Courier New" w:hAnsi="Courier New" w:cs="Courier New"/>
          <w:b/>
          <w:snapToGrid w:val="0"/>
          <w:sz w:val="18"/>
          <w:lang w:val="en-US"/>
        </w:rPr>
        <w:t>}</w:t>
      </w:r>
    </w:p>
    <w:p w14:paraId="4CAA2C41" w14:textId="77777777" w:rsidR="0054772F" w:rsidRDefault="0054772F" w:rsidP="00E46FDB">
      <w:pPr>
        <w:jc w:val="both"/>
        <w:rPr>
          <w:rFonts w:ascii="Verdana" w:hAnsi="Verdana"/>
          <w:noProof/>
          <w:szCs w:val="24"/>
        </w:rPr>
      </w:pPr>
      <w:r>
        <w:rPr>
          <w:rFonts w:ascii="Verdana" w:hAnsi="Verdana"/>
          <w:noProof/>
          <w:szCs w:val="24"/>
        </w:rPr>
        <w:t xml:space="preserve">      </w:t>
      </w:r>
    </w:p>
    <w:p w14:paraId="37708C1C" w14:textId="77777777" w:rsidR="00F53F3C" w:rsidRPr="0054772F" w:rsidRDefault="0054772F" w:rsidP="00E46FDB">
      <w:pPr>
        <w:jc w:val="both"/>
        <w:rPr>
          <w:rFonts w:ascii="Verdana" w:hAnsi="Verdana"/>
          <w:noProof/>
          <w:szCs w:val="24"/>
        </w:rPr>
      </w:pPr>
      <w:r>
        <w:rPr>
          <w:rFonts w:ascii="Verdana" w:hAnsi="Verdana"/>
          <w:noProof/>
          <w:szCs w:val="24"/>
        </w:rPr>
        <w:t xml:space="preserve">       </w:t>
      </w:r>
      <w:r w:rsidR="00F53F3C" w:rsidRPr="0054772F">
        <w:rPr>
          <w:rFonts w:ascii="Verdana" w:hAnsi="Verdana"/>
          <w:noProof/>
          <w:szCs w:val="24"/>
        </w:rPr>
        <w:t xml:space="preserve">Complete as equivalências abaixo usando os conceitos de aritmética de ponteiros: </w:t>
      </w:r>
    </w:p>
    <w:p w14:paraId="73BBE77C" w14:textId="77777777" w:rsidR="00F53F3C" w:rsidRDefault="00F53F3C" w:rsidP="00E46FDB">
      <w:pPr>
        <w:ind w:left="708" w:firstLine="708"/>
        <w:jc w:val="both"/>
        <w:rPr>
          <w:rFonts w:ascii="Verdana" w:hAnsi="Verdana"/>
          <w:noProof/>
          <w:sz w:val="16"/>
        </w:rPr>
      </w:pPr>
    </w:p>
    <w:tbl>
      <w:tblPr>
        <w:tblW w:w="0" w:type="auto"/>
        <w:tblInd w:w="1247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5103"/>
      </w:tblGrid>
      <w:tr w:rsidR="00F53F3C" w14:paraId="7E3E6FA3" w14:textId="77777777" w:rsidTr="00E11409">
        <w:trPr>
          <w:cantSplit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AC6DAC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</w:t>
            </w:r>
          </w:p>
          <w:p w14:paraId="13F80913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aux = </w:t>
            </w:r>
            <w:proofErr w:type="gram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a[</w:t>
            </w:r>
            <w:proofErr w:type="gram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2]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80CA1D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40D6747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aux = 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“pa”</w:t>
            </w:r>
          </w:p>
        </w:tc>
      </w:tr>
      <w:tr w:rsidR="00F53F3C" w14:paraId="21FA1407" w14:textId="77777777" w:rsidTr="00E11409">
        <w:trPr>
          <w:cantSplit/>
        </w:trPr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4DB6D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0C6BAB2D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aux = a[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i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928DC1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2654E5A1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aux = 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“pa”</w:t>
            </w:r>
          </w:p>
        </w:tc>
      </w:tr>
      <w:tr w:rsidR="00F53F3C" w14:paraId="5CA479DE" w14:textId="77777777" w:rsidTr="00E11409">
        <w:trPr>
          <w:cantSplit/>
        </w:trPr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DF0F69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355EF1D5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aux = </w:t>
            </w:r>
            <w:proofErr w:type="gram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a[</w:t>
            </w:r>
            <w:proofErr w:type="gram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2]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70452F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6C1AD68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aux = _________,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“a”</w:t>
            </w:r>
          </w:p>
        </w:tc>
      </w:tr>
      <w:tr w:rsidR="00F53F3C" w14:paraId="707F82BF" w14:textId="77777777" w:rsidTr="00E11409">
        <w:trPr>
          <w:cantSplit/>
        </w:trPr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4137D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44CC7415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aux = a[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i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]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8E230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51E2450A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aux = _________,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“a”</w:t>
            </w:r>
          </w:p>
        </w:tc>
      </w:tr>
      <w:tr w:rsidR="00F53F3C" w14:paraId="54C5B11E" w14:textId="77777777" w:rsidTr="00E11409">
        <w:trPr>
          <w:cantSplit/>
        </w:trPr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7CBBA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19DF7F9B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proofErr w:type="gram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( a</w:t>
            </w:r>
            <w:proofErr w:type="gram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+2 )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2F1967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</w:t>
            </w:r>
          </w:p>
          <w:p w14:paraId="5FEE51D1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      _________,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“a”</w:t>
            </w:r>
          </w:p>
        </w:tc>
      </w:tr>
      <w:tr w:rsidR="00F53F3C" w14:paraId="7785430C" w14:textId="77777777" w:rsidTr="00E11409">
        <w:trPr>
          <w:cantSplit/>
        </w:trPr>
        <w:tc>
          <w:tcPr>
            <w:tcW w:w="31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289ED8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</w:p>
          <w:p w14:paraId="1462A13C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(pa+1)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D0295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</w:t>
            </w:r>
          </w:p>
          <w:p w14:paraId="1ACE4DA4" w14:textId="77777777" w:rsidR="00F53F3C" w:rsidRPr="0054772F" w:rsidRDefault="00F53F3C" w:rsidP="00E46FDB">
            <w:pPr>
              <w:jc w:val="both"/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</w:pPr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        _________, </w:t>
            </w:r>
            <w:proofErr w:type="spellStart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>usando</w:t>
            </w:r>
            <w:proofErr w:type="spellEnd"/>
            <w:r w:rsidRPr="0054772F">
              <w:rPr>
                <w:rFonts w:ascii="Courier New" w:hAnsi="Courier New" w:cs="Courier New"/>
                <w:b/>
                <w:snapToGrid w:val="0"/>
                <w:szCs w:val="22"/>
                <w:lang w:val="en-US"/>
              </w:rPr>
              <w:t xml:space="preserve"> “a”</w:t>
            </w:r>
          </w:p>
        </w:tc>
      </w:tr>
    </w:tbl>
    <w:p w14:paraId="4E6A2596" w14:textId="77777777" w:rsidR="00F53F3C" w:rsidRDefault="00F53F3C" w:rsidP="00E46FDB">
      <w:pPr>
        <w:spacing w:line="360" w:lineRule="auto"/>
        <w:ind w:left="510"/>
        <w:jc w:val="both"/>
        <w:rPr>
          <w:rFonts w:ascii="Verdana" w:hAnsi="Verdana"/>
          <w:noProof/>
          <w:szCs w:val="28"/>
        </w:rPr>
      </w:pPr>
    </w:p>
    <w:p w14:paraId="5930B9A4" w14:textId="77777777" w:rsidR="00B867E7" w:rsidRPr="006B7A94" w:rsidRDefault="00B867E7" w:rsidP="00E46FDB">
      <w:pPr>
        <w:numPr>
          <w:ilvl w:val="0"/>
          <w:numId w:val="18"/>
        </w:numPr>
        <w:spacing w:line="360" w:lineRule="auto"/>
        <w:jc w:val="both"/>
        <w:rPr>
          <w:rFonts w:ascii="Verdana" w:hAnsi="Verdana"/>
          <w:szCs w:val="28"/>
        </w:rPr>
      </w:pPr>
      <w:r w:rsidRPr="006B7A94">
        <w:rPr>
          <w:rFonts w:ascii="Verdana" w:hAnsi="Verdana"/>
          <w:szCs w:val="28"/>
        </w:rPr>
        <w:t>Considere a matriz x abaixo e responda às questões a seguir.</w:t>
      </w:r>
    </w:p>
    <w:tbl>
      <w:tblPr>
        <w:tblW w:w="0" w:type="auto"/>
        <w:tblInd w:w="1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"/>
        <w:gridCol w:w="496"/>
        <w:gridCol w:w="496"/>
        <w:gridCol w:w="496"/>
        <w:gridCol w:w="496"/>
        <w:gridCol w:w="496"/>
      </w:tblGrid>
      <w:tr w:rsidR="00B867E7" w:rsidRPr="006B7A94" w14:paraId="41C83860" w14:textId="77777777" w:rsidTr="00B867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EB3BA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51B6AC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D99EA1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3A75E87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6E24B4A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26F4574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4</w:t>
            </w:r>
          </w:p>
        </w:tc>
      </w:tr>
      <w:tr w:rsidR="00B867E7" w:rsidRPr="006B7A94" w14:paraId="1DCC1104" w14:textId="77777777" w:rsidTr="00B867E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9278E6C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Cs w:val="40"/>
              </w:rPr>
            </w:pPr>
            <w:r w:rsidRPr="006B7A94">
              <w:rPr>
                <w:rFonts w:ascii="Verdana" w:hAnsi="Verdana"/>
                <w:noProof/>
                <w:szCs w:val="4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8D04" w14:textId="45E250C1" w:rsidR="00B867E7" w:rsidRPr="006B7A94" w:rsidRDefault="00E46FDB" w:rsidP="00E46FDB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40"/>
              </w:rPr>
            </w:pPr>
            <w:r w:rsidRPr="006B7A94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D28E9E9" wp14:editId="22021B6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252095</wp:posOffset>
                      </wp:positionV>
                      <wp:extent cx="0" cy="174625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74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2FB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5pt;margin-top:19.85pt;width:0;height:13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">
                      <v:stroke endarrow="block"/>
                    </v:shape>
                  </w:pict>
                </mc:Fallback>
              </mc:AlternateContent>
            </w:r>
            <w:r w:rsidR="00B867E7" w:rsidRPr="006B7A94">
              <w:rPr>
                <w:rFonts w:ascii="Verdana" w:hAnsi="Verdana"/>
                <w:noProof/>
                <w:sz w:val="22"/>
                <w:szCs w:val="40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ACBE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40"/>
              </w:rPr>
            </w:pPr>
            <w:r w:rsidRPr="006B7A94">
              <w:rPr>
                <w:rFonts w:ascii="Verdana" w:hAnsi="Verdana"/>
                <w:noProof/>
                <w:sz w:val="22"/>
                <w:szCs w:val="40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CCA24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40"/>
              </w:rPr>
            </w:pPr>
            <w:r w:rsidRPr="006B7A94">
              <w:rPr>
                <w:rFonts w:ascii="Verdana" w:hAnsi="Verdana"/>
                <w:noProof/>
                <w:sz w:val="22"/>
                <w:szCs w:val="4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AE1B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40"/>
              </w:rPr>
            </w:pPr>
            <w:r w:rsidRPr="006B7A94">
              <w:rPr>
                <w:rFonts w:ascii="Verdana" w:hAnsi="Verdana"/>
                <w:noProof/>
                <w:sz w:val="22"/>
                <w:szCs w:val="40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125C" w14:textId="77777777" w:rsidR="00B867E7" w:rsidRPr="006B7A94" w:rsidRDefault="00B867E7" w:rsidP="00E46FDB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40"/>
              </w:rPr>
            </w:pPr>
            <w:r w:rsidRPr="006B7A94">
              <w:rPr>
                <w:rFonts w:ascii="Verdana" w:hAnsi="Verdana"/>
                <w:noProof/>
                <w:sz w:val="22"/>
                <w:szCs w:val="40"/>
              </w:rPr>
              <w:t>13</w:t>
            </w:r>
          </w:p>
        </w:tc>
      </w:tr>
    </w:tbl>
    <w:p w14:paraId="38B585C5" w14:textId="77777777" w:rsidR="00B867E7" w:rsidRPr="006B7A94" w:rsidRDefault="00B867E7" w:rsidP="00E46FDB">
      <w:pPr>
        <w:spacing w:line="360" w:lineRule="auto"/>
        <w:ind w:left="510"/>
        <w:jc w:val="both"/>
        <w:rPr>
          <w:rFonts w:ascii="Verdana" w:hAnsi="Verdana"/>
          <w:noProof/>
          <w:sz w:val="16"/>
          <w:szCs w:val="22"/>
        </w:rPr>
      </w:pPr>
    </w:p>
    <w:p w14:paraId="26D99CB3" w14:textId="77777777" w:rsidR="00B867E7" w:rsidRPr="006B7A94" w:rsidRDefault="00B867E7" w:rsidP="00E46FDB">
      <w:pPr>
        <w:spacing w:line="360" w:lineRule="auto"/>
        <w:ind w:left="510"/>
        <w:jc w:val="both"/>
        <w:rPr>
          <w:rFonts w:ascii="Verdana" w:hAnsi="Verdana"/>
          <w:noProof/>
          <w:sz w:val="18"/>
          <w:szCs w:val="40"/>
        </w:rPr>
      </w:pPr>
      <w:r w:rsidRPr="006B7A94">
        <w:rPr>
          <w:rFonts w:ascii="Verdana" w:hAnsi="Verdana"/>
          <w:noProof/>
          <w:sz w:val="18"/>
          <w:szCs w:val="40"/>
        </w:rPr>
        <w:t>Suponha endereço 1234 para o início da matriz e considere que cada valor inteiro ocupe 4 bytes.</w:t>
      </w:r>
    </w:p>
    <w:p w14:paraId="055D5978" w14:textId="77777777" w:rsidR="00B867E7" w:rsidRPr="00BD705F" w:rsidRDefault="00B867E7" w:rsidP="00E46FDB">
      <w:pPr>
        <w:spacing w:line="360" w:lineRule="auto"/>
        <w:ind w:left="510"/>
        <w:jc w:val="both"/>
        <w:rPr>
          <w:rFonts w:ascii="Verdana" w:hAnsi="Verdana"/>
          <w:noProof/>
          <w:sz w:val="12"/>
          <w:szCs w:val="18"/>
        </w:rPr>
      </w:pPr>
    </w:p>
    <w:p w14:paraId="693E0D49" w14:textId="77777777" w:rsidR="00B867E7" w:rsidRPr="006B7A94" w:rsidRDefault="00B867E7" w:rsidP="00E46FDB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8"/>
        </w:rPr>
      </w:pPr>
      <w:r w:rsidRPr="006B7A94">
        <w:rPr>
          <w:rFonts w:ascii="Verdana" w:hAnsi="Verdana"/>
          <w:szCs w:val="28"/>
        </w:rPr>
        <w:t>Explique as linhas de comando do programa abaixo.</w:t>
      </w:r>
    </w:p>
    <w:p w14:paraId="0C90884F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...</w:t>
      </w:r>
    </w:p>
    <w:p w14:paraId="1FC9E98F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main()</w:t>
      </w:r>
    </w:p>
    <w:p w14:paraId="2011E8E5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{</w:t>
      </w:r>
    </w:p>
    <w:p w14:paraId="6A2059C7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 xml:space="preserve">int </w:t>
      </w:r>
      <w:proofErr w:type="gramStart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x[</w:t>
      </w:r>
      <w:proofErr w:type="gramEnd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5];</w:t>
      </w:r>
    </w:p>
    <w:p w14:paraId="76211728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...</w:t>
      </w:r>
    </w:p>
    <w:p w14:paraId="6E826100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int *px;</w:t>
      </w:r>
    </w:p>
    <w:p w14:paraId="1AD0266D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 xml:space="preserve">int </w:t>
      </w:r>
      <w:proofErr w:type="spellStart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i</w:t>
      </w:r>
      <w:proofErr w:type="spellEnd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;</w:t>
      </w:r>
    </w:p>
    <w:p w14:paraId="3E5EECF4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 xml:space="preserve">px = x; </w:t>
      </w:r>
    </w:p>
    <w:p w14:paraId="5AB51FCF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for(i=0;i&lt;5;i++)</w:t>
      </w:r>
    </w:p>
    <w:p w14:paraId="719239DD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{</w:t>
      </w:r>
    </w:p>
    <w:p w14:paraId="11C2C22F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 xml:space="preserve">      printf(“\n%i”,*px);</w:t>
      </w:r>
    </w:p>
    <w:p w14:paraId="77A031F4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 xml:space="preserve">      px++;</w:t>
      </w:r>
    </w:p>
    <w:p w14:paraId="57A95646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}</w:t>
      </w:r>
    </w:p>
    <w:p w14:paraId="165FA65B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 xml:space="preserve">px = x; </w:t>
      </w:r>
    </w:p>
    <w:p w14:paraId="6E7DAC40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for(i=0;i&lt;5;i++)</w:t>
      </w:r>
    </w:p>
    <w:p w14:paraId="6646001E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{</w:t>
      </w:r>
    </w:p>
    <w:p w14:paraId="267F7C41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 xml:space="preserve">      printf(“\n%i”,*(px+i));</w:t>
      </w:r>
    </w:p>
    <w:p w14:paraId="03CE9F09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}</w:t>
      </w:r>
    </w:p>
    <w:p w14:paraId="28B7D272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}</w:t>
      </w:r>
    </w:p>
    <w:p w14:paraId="2F111F67" w14:textId="77777777" w:rsidR="00B867E7" w:rsidRDefault="00B867E7" w:rsidP="00E46FDB">
      <w:pPr>
        <w:spacing w:line="360" w:lineRule="auto"/>
        <w:ind w:left="870"/>
        <w:jc w:val="both"/>
        <w:rPr>
          <w:rFonts w:ascii="Verdana" w:hAnsi="Verdana"/>
          <w:noProof/>
          <w:sz w:val="14"/>
        </w:rPr>
      </w:pPr>
    </w:p>
    <w:p w14:paraId="3EEE90E7" w14:textId="77777777" w:rsidR="0054772F" w:rsidRDefault="0054772F" w:rsidP="00E46FDB">
      <w:pPr>
        <w:spacing w:line="360" w:lineRule="auto"/>
        <w:ind w:left="870"/>
        <w:jc w:val="both"/>
        <w:rPr>
          <w:rFonts w:ascii="Verdana" w:hAnsi="Verdana"/>
          <w:noProof/>
          <w:sz w:val="14"/>
        </w:rPr>
      </w:pPr>
    </w:p>
    <w:p w14:paraId="6139C9A1" w14:textId="77777777" w:rsidR="00B867E7" w:rsidRPr="00BD705F" w:rsidRDefault="00B867E7" w:rsidP="00E46FDB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8"/>
        </w:rPr>
      </w:pPr>
      <w:r w:rsidRPr="00BD705F">
        <w:rPr>
          <w:rFonts w:ascii="Verdana" w:hAnsi="Verdana"/>
          <w:szCs w:val="28"/>
        </w:rPr>
        <w:t>Explique a diferença no uso de ponteiro entre a 1ª e a 2ª estrutura de repetição no programa anterior.</w:t>
      </w:r>
    </w:p>
    <w:p w14:paraId="00F90BEB" w14:textId="77777777" w:rsidR="00B867E7" w:rsidRDefault="00B867E7" w:rsidP="00E46FDB">
      <w:pPr>
        <w:tabs>
          <w:tab w:val="left" w:pos="198"/>
        </w:tabs>
        <w:spacing w:line="238" w:lineRule="atLeast"/>
        <w:ind w:left="360"/>
        <w:jc w:val="both"/>
        <w:rPr>
          <w:rFonts w:ascii="Verdana" w:hAnsi="Verdana"/>
          <w:snapToGrid w:val="0"/>
          <w:sz w:val="16"/>
        </w:rPr>
      </w:pPr>
    </w:p>
    <w:p w14:paraId="6D4AF575" w14:textId="77777777" w:rsidR="00B867E7" w:rsidRPr="00BD705F" w:rsidRDefault="00BD705F" w:rsidP="00E46FDB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 xml:space="preserve"> </w:t>
      </w:r>
      <w:r w:rsidR="00B867E7" w:rsidRPr="00BD705F">
        <w:rPr>
          <w:rFonts w:ascii="Verdana" w:hAnsi="Verdana"/>
          <w:szCs w:val="28"/>
        </w:rPr>
        <w:t>Explique as linhas de comando da estrutura de repetição do programa abaixo.</w:t>
      </w:r>
    </w:p>
    <w:p w14:paraId="6FB78775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...</w:t>
      </w:r>
    </w:p>
    <w:p w14:paraId="6ED485EB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main()</w:t>
      </w:r>
    </w:p>
    <w:p w14:paraId="6A22704B" w14:textId="77777777" w:rsidR="00B867E7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{</w:t>
      </w:r>
    </w:p>
    <w:p w14:paraId="463AEB0D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 xml:space="preserve">int </w:t>
      </w:r>
      <w:proofErr w:type="gramStart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x[</w:t>
      </w:r>
      <w:proofErr w:type="gramEnd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5];</w:t>
      </w:r>
    </w:p>
    <w:p w14:paraId="5D582A96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...</w:t>
      </w:r>
    </w:p>
    <w:p w14:paraId="1A66A6AB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int *px;</w:t>
      </w:r>
    </w:p>
    <w:p w14:paraId="6F14B05B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 xml:space="preserve">int </w:t>
      </w:r>
      <w:proofErr w:type="spellStart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i</w:t>
      </w:r>
      <w:proofErr w:type="spellEnd"/>
      <w:r w:rsidRPr="00593E7F">
        <w:rPr>
          <w:rFonts w:ascii="Courier New" w:hAnsi="Courier New" w:cs="Courier New"/>
          <w:b/>
          <w:bCs/>
          <w:sz w:val="18"/>
          <w:szCs w:val="24"/>
          <w:lang w:val="en-US"/>
        </w:rPr>
        <w:t>;</w:t>
      </w:r>
    </w:p>
    <w:p w14:paraId="07BE82C8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</w:p>
    <w:p w14:paraId="32ABDF8A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 xml:space="preserve">px = x; </w:t>
      </w:r>
    </w:p>
    <w:p w14:paraId="06AB8368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  <w:lang w:val="en-US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  <w:lang w:val="en-US"/>
        </w:rPr>
        <w:t>for(i=0;i&lt;5;i++)</w:t>
      </w:r>
    </w:p>
    <w:p w14:paraId="7CDCF130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{</w:t>
      </w:r>
    </w:p>
    <w:p w14:paraId="431DB86C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 xml:space="preserve">      printf(“\n%i”,*(px++));</w:t>
      </w:r>
    </w:p>
    <w:p w14:paraId="6638D5FB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}</w:t>
      </w:r>
    </w:p>
    <w:p w14:paraId="2D75FAB7" w14:textId="77777777" w:rsidR="00B867E7" w:rsidRPr="00593E7F" w:rsidRDefault="00B867E7" w:rsidP="00E46FDB">
      <w:pPr>
        <w:ind w:left="1416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...</w:t>
      </w:r>
    </w:p>
    <w:p w14:paraId="222013FA" w14:textId="77777777" w:rsidR="00145B78" w:rsidRPr="00593E7F" w:rsidRDefault="00B867E7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 w:val="18"/>
          <w:szCs w:val="24"/>
        </w:rPr>
      </w:pPr>
      <w:r w:rsidRPr="00593E7F">
        <w:rPr>
          <w:rFonts w:ascii="Courier New" w:hAnsi="Courier New" w:cs="Courier New"/>
          <w:b/>
          <w:bCs/>
          <w:noProof/>
          <w:sz w:val="18"/>
          <w:szCs w:val="24"/>
        </w:rPr>
        <w:t>}</w:t>
      </w:r>
    </w:p>
    <w:p w14:paraId="43AB1AF6" w14:textId="77777777" w:rsidR="0054772F" w:rsidRDefault="0054772F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Cs w:val="28"/>
        </w:rPr>
      </w:pPr>
    </w:p>
    <w:p w14:paraId="1636319A" w14:textId="77777777" w:rsidR="0054772F" w:rsidRDefault="0054772F" w:rsidP="00E46FDB">
      <w:pPr>
        <w:ind w:left="708" w:firstLine="708"/>
        <w:jc w:val="both"/>
        <w:rPr>
          <w:rFonts w:ascii="Courier New" w:hAnsi="Courier New" w:cs="Courier New"/>
          <w:b/>
          <w:bCs/>
          <w:noProof/>
          <w:szCs w:val="28"/>
        </w:rPr>
      </w:pPr>
    </w:p>
    <w:sectPr w:rsidR="0054772F" w:rsidSect="00EF3A57">
      <w:headerReference w:type="default" r:id="rId7"/>
      <w:pgSz w:w="12240" w:h="15840"/>
      <w:pgMar w:top="851" w:right="1134" w:bottom="1134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95BE4" w14:textId="77777777" w:rsidR="00AA4823" w:rsidRDefault="00AA4823">
      <w:r>
        <w:separator/>
      </w:r>
    </w:p>
  </w:endnote>
  <w:endnote w:type="continuationSeparator" w:id="0">
    <w:p w14:paraId="08524C45" w14:textId="77777777" w:rsidR="00AA4823" w:rsidRDefault="00AA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B261B" w14:textId="77777777" w:rsidR="00AA4823" w:rsidRDefault="00AA4823">
      <w:r>
        <w:separator/>
      </w:r>
    </w:p>
  </w:footnote>
  <w:footnote w:type="continuationSeparator" w:id="0">
    <w:p w14:paraId="452641A8" w14:textId="77777777" w:rsidR="00AA4823" w:rsidRDefault="00AA4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853D" w14:textId="799C6B77" w:rsidR="00E343E9" w:rsidRPr="00950965" w:rsidRDefault="00E46FDB" w:rsidP="00E343E9">
    <w:pPr>
      <w:ind w:left="2694"/>
      <w:rPr>
        <w:rFonts w:ascii="Verdana" w:hAnsi="Verdana"/>
        <w:b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C9BC4D4" wp14:editId="556AB486">
          <wp:simplePos x="0" y="0"/>
          <wp:positionH relativeFrom="column">
            <wp:posOffset>-66675</wp:posOffset>
          </wp:positionH>
          <wp:positionV relativeFrom="paragraph">
            <wp:posOffset>115570</wp:posOffset>
          </wp:positionV>
          <wp:extent cx="1714500" cy="37592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43E9" w:rsidRPr="00950965">
      <w:rPr>
        <w:rFonts w:ascii="Verdana" w:hAnsi="Verdana"/>
        <w:b/>
      </w:rPr>
      <w:t>UDESC – Universidade do Estado de Santa Catarina</w:t>
    </w:r>
  </w:p>
  <w:p w14:paraId="6F165571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>Curso</w:t>
    </w:r>
    <w:r w:rsidR="00F17727">
      <w:rPr>
        <w:rFonts w:ascii="Verdana" w:hAnsi="Verdana"/>
        <w:b/>
      </w:rPr>
      <w:t>: Tecnologia em Análise e Desenvolvimento de Sistemas</w:t>
    </w:r>
  </w:p>
  <w:p w14:paraId="46D8B98D" w14:textId="77777777" w:rsidR="00E343E9" w:rsidRPr="00950965" w:rsidRDefault="00E343E9" w:rsidP="00E343E9">
    <w:pPr>
      <w:ind w:left="2694"/>
      <w:rPr>
        <w:rFonts w:ascii="Verdana" w:hAnsi="Verdana"/>
        <w:b/>
      </w:rPr>
    </w:pPr>
    <w:r w:rsidRPr="00950965">
      <w:rPr>
        <w:rFonts w:ascii="Verdana" w:hAnsi="Verdana"/>
        <w:b/>
      </w:rPr>
      <w:t xml:space="preserve">Disciplina: </w:t>
    </w:r>
    <w:r w:rsidR="00EF3A57">
      <w:rPr>
        <w:rFonts w:ascii="Verdana" w:hAnsi="Verdana"/>
        <w:b/>
      </w:rPr>
      <w:t>Linguagem de Programação</w:t>
    </w:r>
  </w:p>
  <w:p w14:paraId="0353267A" w14:textId="77777777" w:rsidR="00E343E9" w:rsidRPr="00950965" w:rsidRDefault="00E343E9" w:rsidP="00E343E9">
    <w:pPr>
      <w:ind w:left="2694"/>
      <w:rPr>
        <w:rFonts w:ascii="Verdana" w:hAnsi="Verdana"/>
        <w:b/>
        <w:sz w:val="16"/>
        <w:lang w:val="pt-PT"/>
      </w:rPr>
    </w:pPr>
    <w:r w:rsidRPr="00950965">
      <w:rPr>
        <w:rFonts w:ascii="Verdana" w:hAnsi="Verdana"/>
        <w:b/>
      </w:rPr>
      <w:t>Professo</w:t>
    </w:r>
    <w:r>
      <w:rPr>
        <w:rFonts w:ascii="Verdana" w:hAnsi="Verdana"/>
        <w:b/>
      </w:rPr>
      <w:t>ra: Luciana Rita Guedes</w:t>
    </w:r>
  </w:p>
  <w:p w14:paraId="27F7B80A" w14:textId="77777777" w:rsidR="00587CE1" w:rsidRPr="00E343E9" w:rsidRDefault="00587CE1" w:rsidP="00E343E9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5C03C56"/>
    <w:multiLevelType w:val="hybridMultilevel"/>
    <w:tmpl w:val="B90A26D6"/>
    <w:lvl w:ilvl="0" w:tplc="04160017">
      <w:start w:val="1"/>
      <w:numFmt w:val="lowerLetter"/>
      <w:lvlText w:val="%1)"/>
      <w:lvlJc w:val="left"/>
      <w:pPr>
        <w:ind w:left="870" w:hanging="360"/>
      </w:pPr>
    </w:lvl>
    <w:lvl w:ilvl="1" w:tplc="04160019">
      <w:start w:val="1"/>
      <w:numFmt w:val="lowerLetter"/>
      <w:lvlText w:val="%2."/>
      <w:lvlJc w:val="left"/>
      <w:pPr>
        <w:ind w:left="1590" w:hanging="360"/>
      </w:pPr>
    </w:lvl>
    <w:lvl w:ilvl="2" w:tplc="0416001B">
      <w:start w:val="1"/>
      <w:numFmt w:val="lowerRoman"/>
      <w:lvlText w:val="%3."/>
      <w:lvlJc w:val="right"/>
      <w:pPr>
        <w:ind w:left="2310" w:hanging="180"/>
      </w:pPr>
    </w:lvl>
    <w:lvl w:ilvl="3" w:tplc="0416000F">
      <w:start w:val="1"/>
      <w:numFmt w:val="decimal"/>
      <w:lvlText w:val="%4."/>
      <w:lvlJc w:val="left"/>
      <w:pPr>
        <w:ind w:left="3030" w:hanging="360"/>
      </w:pPr>
    </w:lvl>
    <w:lvl w:ilvl="4" w:tplc="04160019">
      <w:start w:val="1"/>
      <w:numFmt w:val="lowerLetter"/>
      <w:lvlText w:val="%5."/>
      <w:lvlJc w:val="left"/>
      <w:pPr>
        <w:ind w:left="3750" w:hanging="360"/>
      </w:pPr>
    </w:lvl>
    <w:lvl w:ilvl="5" w:tplc="0416001B">
      <w:start w:val="1"/>
      <w:numFmt w:val="lowerRoman"/>
      <w:lvlText w:val="%6."/>
      <w:lvlJc w:val="right"/>
      <w:pPr>
        <w:ind w:left="4470" w:hanging="180"/>
      </w:pPr>
    </w:lvl>
    <w:lvl w:ilvl="6" w:tplc="0416000F">
      <w:start w:val="1"/>
      <w:numFmt w:val="decimal"/>
      <w:lvlText w:val="%7."/>
      <w:lvlJc w:val="left"/>
      <w:pPr>
        <w:ind w:left="5190" w:hanging="360"/>
      </w:pPr>
    </w:lvl>
    <w:lvl w:ilvl="7" w:tplc="04160019">
      <w:start w:val="1"/>
      <w:numFmt w:val="lowerLetter"/>
      <w:lvlText w:val="%8."/>
      <w:lvlJc w:val="left"/>
      <w:pPr>
        <w:ind w:left="5910" w:hanging="360"/>
      </w:pPr>
    </w:lvl>
    <w:lvl w:ilvl="8" w:tplc="0416001B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0BD52271"/>
    <w:multiLevelType w:val="singleLevel"/>
    <w:tmpl w:val="F154DD98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</w:lvl>
  </w:abstractNum>
  <w:abstractNum w:abstractNumId="3" w15:restartNumberingAfterBreak="0">
    <w:nsid w:val="17BB097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C51033B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75D530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91417B5"/>
    <w:multiLevelType w:val="singleLevel"/>
    <w:tmpl w:val="3A22B0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9B073CE"/>
    <w:multiLevelType w:val="hybridMultilevel"/>
    <w:tmpl w:val="FA5658C6"/>
    <w:lvl w:ilvl="0" w:tplc="110AF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0B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02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EA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A0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83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42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2C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E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2B7BB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C317D10"/>
    <w:multiLevelType w:val="hybridMultilevel"/>
    <w:tmpl w:val="3676BBC4"/>
    <w:lvl w:ilvl="0" w:tplc="B8CE64FA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36965A9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D1F0D8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DAE007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1745143"/>
    <w:multiLevelType w:val="singleLevel"/>
    <w:tmpl w:val="82C89248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</w:abstractNum>
  <w:abstractNum w:abstractNumId="14" w15:restartNumberingAfterBreak="0">
    <w:nsid w:val="4C423C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97C276A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C17CAC"/>
    <w:multiLevelType w:val="hybridMultilevel"/>
    <w:tmpl w:val="40CEA8A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453948"/>
    <w:multiLevelType w:val="hybridMultilevel"/>
    <w:tmpl w:val="B03C9B3E"/>
    <w:lvl w:ilvl="0" w:tplc="5D8A0FD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3C2084"/>
    <w:multiLevelType w:val="hybridMultilevel"/>
    <w:tmpl w:val="7D3E1C34"/>
    <w:lvl w:ilvl="0" w:tplc="52D62CC2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E6496"/>
    <w:multiLevelType w:val="hybridMultilevel"/>
    <w:tmpl w:val="3098C294"/>
    <w:lvl w:ilvl="0" w:tplc="64A6B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8215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613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C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EB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41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46D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023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88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9A0889"/>
    <w:multiLevelType w:val="hybridMultilevel"/>
    <w:tmpl w:val="3BE400BC"/>
    <w:lvl w:ilvl="0" w:tplc="78CA48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CA42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03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4D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28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C6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4B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86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A95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7"/>
  </w:num>
  <w:num w:numId="15">
    <w:abstractNumId w:val="0"/>
  </w:num>
  <w:num w:numId="16">
    <w:abstractNumId w:val="16"/>
  </w:num>
  <w:num w:numId="17">
    <w:abstractNumId w:val="17"/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9"/>
    <w:rsid w:val="000357B1"/>
    <w:rsid w:val="0009760F"/>
    <w:rsid w:val="000C1783"/>
    <w:rsid w:val="000C2590"/>
    <w:rsid w:val="00145B78"/>
    <w:rsid w:val="0015352B"/>
    <w:rsid w:val="001A3D30"/>
    <w:rsid w:val="00245F3D"/>
    <w:rsid w:val="0026043B"/>
    <w:rsid w:val="002E487F"/>
    <w:rsid w:val="00316650"/>
    <w:rsid w:val="003765C4"/>
    <w:rsid w:val="00423D41"/>
    <w:rsid w:val="004716DA"/>
    <w:rsid w:val="00500C26"/>
    <w:rsid w:val="0054772F"/>
    <w:rsid w:val="00587CE1"/>
    <w:rsid w:val="00593E7F"/>
    <w:rsid w:val="006639FA"/>
    <w:rsid w:val="00672A10"/>
    <w:rsid w:val="00672EE2"/>
    <w:rsid w:val="006A3298"/>
    <w:rsid w:val="006A623D"/>
    <w:rsid w:val="006B7A94"/>
    <w:rsid w:val="00775EB4"/>
    <w:rsid w:val="007E4FBF"/>
    <w:rsid w:val="00867F71"/>
    <w:rsid w:val="008756A8"/>
    <w:rsid w:val="008A61A8"/>
    <w:rsid w:val="00AA4823"/>
    <w:rsid w:val="00AC4E3B"/>
    <w:rsid w:val="00B84203"/>
    <w:rsid w:val="00B867E7"/>
    <w:rsid w:val="00BA1053"/>
    <w:rsid w:val="00BD705F"/>
    <w:rsid w:val="00CB6D82"/>
    <w:rsid w:val="00CC0FBA"/>
    <w:rsid w:val="00CC7E83"/>
    <w:rsid w:val="00CF5406"/>
    <w:rsid w:val="00E11409"/>
    <w:rsid w:val="00E343E9"/>
    <w:rsid w:val="00E46FDB"/>
    <w:rsid w:val="00E840F6"/>
    <w:rsid w:val="00E90739"/>
    <w:rsid w:val="00EA3768"/>
    <w:rsid w:val="00EF3A57"/>
    <w:rsid w:val="00F17727"/>
    <w:rsid w:val="00F329CE"/>
    <w:rsid w:val="00F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3873D44A"/>
  <w15:chartTrackingRefBased/>
  <w15:docId w15:val="{64EAF21F-C618-48CB-BD40-9726ED71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40"/>
      <w:lang w:val="pt-PT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Rounded MT Bold" w:hAnsi="Arial Rounded MT Bold"/>
      <w:sz w:val="28"/>
      <w:lang w:val="pt-PT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8"/>
      <w:u w:val="single"/>
      <w:lang w:val="pt-PT"/>
    </w:rPr>
  </w:style>
  <w:style w:type="paragraph" w:styleId="Ttulo4">
    <w:name w:val="heading 4"/>
    <w:basedOn w:val="Normal"/>
    <w:next w:val="Normal"/>
    <w:qFormat/>
    <w:pPr>
      <w:keepNext/>
      <w:pBdr>
        <w:bottom w:val="single" w:sz="4" w:space="1" w:color="auto"/>
      </w:pBdr>
      <w:jc w:val="center"/>
      <w:outlineLvl w:val="3"/>
    </w:pPr>
    <w:rPr>
      <w:rFonts w:ascii="Arial Rounded MT Bold" w:hAnsi="Arial Rounded MT Bold"/>
      <w:sz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Comic Sans MS" w:hAnsi="Comic Sans MS"/>
    </w:rPr>
  </w:style>
  <w:style w:type="paragraph" w:styleId="Subttulo">
    <w:name w:val="Subtitle"/>
    <w:basedOn w:val="Normal"/>
    <w:qFormat/>
    <w:rPr>
      <w:b/>
      <w:sz w:val="28"/>
      <w:lang w:val="pt-PT"/>
    </w:rPr>
  </w:style>
  <w:style w:type="paragraph" w:styleId="Ttulo">
    <w:name w:val="Title"/>
    <w:basedOn w:val="Normal"/>
    <w:link w:val="TtuloChar"/>
    <w:qFormat/>
    <w:pPr>
      <w:spacing w:line="360" w:lineRule="auto"/>
      <w:jc w:val="center"/>
    </w:pPr>
    <w:rPr>
      <w:rFonts w:ascii="Arial" w:hAnsi="Arial"/>
      <w:b/>
      <w:color w:val="000000"/>
      <w:position w:val="-12"/>
      <w:sz w:val="26"/>
      <w:u w:val="single"/>
    </w:rPr>
  </w:style>
  <w:style w:type="character" w:styleId="Forte">
    <w:name w:val="Strong"/>
    <w:qFormat/>
    <w:rsid w:val="006639FA"/>
    <w:rPr>
      <w:b/>
    </w:rPr>
  </w:style>
  <w:style w:type="character" w:styleId="nfase">
    <w:name w:val="Emphasis"/>
    <w:qFormat/>
    <w:rsid w:val="00AC4E3B"/>
    <w:rPr>
      <w:i/>
      <w:iCs/>
    </w:rPr>
  </w:style>
  <w:style w:type="paragraph" w:customStyle="1" w:styleId="TableContents">
    <w:name w:val="Table Contents"/>
    <w:basedOn w:val="Normal"/>
    <w:rsid w:val="00AC4E3B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1535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nhideWhenUsed/>
    <w:rsid w:val="000357B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357B1"/>
  </w:style>
  <w:style w:type="character" w:customStyle="1" w:styleId="TtuloChar">
    <w:name w:val="Título Char"/>
    <w:link w:val="Ttulo"/>
    <w:rsid w:val="00B867E7"/>
    <w:rPr>
      <w:rFonts w:ascii="Arial" w:hAnsi="Arial"/>
      <w:b/>
      <w:color w:val="000000"/>
      <w:position w:val="-12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5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9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Norm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3</Pages>
  <Words>394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Fixação nº 06.2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LPG_Exercicios_02_2_Continuacao_Ponteiros</dc:title>
  <dc:subject/>
  <dc:creator>Luciana</dc:creator>
  <cp:keywords/>
  <cp:lastModifiedBy>LUCIANA RITA GUEDES</cp:lastModifiedBy>
  <cp:revision>3</cp:revision>
  <cp:lastPrinted>2022-06-14T00:03:00Z</cp:lastPrinted>
  <dcterms:created xsi:type="dcterms:W3CDTF">2024-05-13T18:42:00Z</dcterms:created>
  <dcterms:modified xsi:type="dcterms:W3CDTF">2024-05-13T19:00:00Z</dcterms:modified>
</cp:coreProperties>
</file>